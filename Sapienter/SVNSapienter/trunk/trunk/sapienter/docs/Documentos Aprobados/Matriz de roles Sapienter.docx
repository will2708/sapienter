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46B" w:rsidRDefault="0000746B">
      <w:pPr>
        <w:pStyle w:val="Title"/>
        <w:rPr>
          <w:sz w:val="48"/>
        </w:rPr>
      </w:pPr>
    </w:p>
    <w:p w:rsidR="0000746B" w:rsidRDefault="0000746B">
      <w:pPr>
        <w:pStyle w:val="Title"/>
        <w:rPr>
          <w:sz w:val="48"/>
        </w:rPr>
      </w:pPr>
    </w:p>
    <w:p w:rsidR="0000746B" w:rsidRDefault="0000746B">
      <w:pPr>
        <w:pStyle w:val="Title"/>
        <w:rPr>
          <w:sz w:val="48"/>
        </w:rPr>
      </w:pPr>
    </w:p>
    <w:p w:rsidR="0000746B" w:rsidRDefault="0000746B">
      <w:pPr>
        <w:pStyle w:val="Title"/>
        <w:rPr>
          <w:sz w:val="48"/>
        </w:rPr>
      </w:pPr>
    </w:p>
    <w:p w:rsidR="0000746B" w:rsidRDefault="0000746B">
      <w:pPr>
        <w:pStyle w:val="Title"/>
        <w:rPr>
          <w:sz w:val="48"/>
        </w:rPr>
      </w:pPr>
    </w:p>
    <w:p w:rsidR="0000746B" w:rsidRDefault="0000746B">
      <w:pPr>
        <w:pStyle w:val="Title"/>
        <w:rPr>
          <w:sz w:val="48"/>
        </w:rPr>
      </w:pPr>
    </w:p>
    <w:p w:rsidR="0000746B" w:rsidRDefault="0000746B">
      <w:pPr>
        <w:pStyle w:val="Title"/>
        <w:rPr>
          <w:sz w:val="48"/>
        </w:rPr>
      </w:pPr>
      <w:r>
        <w:rPr>
          <w:rFonts w:ascii="Arial Black" w:hAnsi="Arial Black"/>
          <w:b w:val="0"/>
          <w:bCs w:val="0"/>
          <w:sz w:val="28"/>
          <w:szCs w:val="28"/>
        </w:rPr>
        <w:t>Matriz de Roles y Asignación de Responsabilidades del equipo del Proyecto</w:t>
      </w:r>
      <w:r>
        <w:rPr>
          <w:rFonts w:ascii="Univers (W1)" w:hAnsi="Univers (W1)"/>
          <w:b w:val="0"/>
          <w:lang w:val="es-AR"/>
        </w:rPr>
        <w:t xml:space="preserve">  </w:t>
      </w:r>
    </w:p>
    <w:p w:rsidR="0000746B" w:rsidRDefault="0000746B">
      <w:pPr>
        <w:pStyle w:val="Title"/>
        <w:rPr>
          <w:sz w:val="48"/>
        </w:rPr>
      </w:pPr>
    </w:p>
    <w:p w:rsidR="0000746B" w:rsidRDefault="0000746B">
      <w:pPr>
        <w:pStyle w:val="Title"/>
        <w:rPr>
          <w:sz w:val="48"/>
        </w:rPr>
      </w:pPr>
    </w:p>
    <w:p w:rsidR="0000746B" w:rsidRDefault="0000746B">
      <w:pPr>
        <w:pStyle w:val="Title"/>
        <w:rPr>
          <w:sz w:val="48"/>
        </w:rPr>
      </w:pPr>
    </w:p>
    <w:p w:rsidR="0000746B" w:rsidRDefault="0000746B">
      <w:pPr>
        <w:pStyle w:val="Title"/>
        <w:rPr>
          <w:sz w:val="48"/>
        </w:rPr>
      </w:pPr>
    </w:p>
    <w:p w:rsidR="0000746B" w:rsidRPr="00305394" w:rsidRDefault="0000746B" w:rsidP="00305394">
      <w:pPr>
        <w:pStyle w:val="Title"/>
        <w:jc w:val="left"/>
        <w:rPr>
          <w:b w:val="0"/>
          <w:bCs w:val="0"/>
          <w:i w:val="0"/>
          <w:sz w:val="22"/>
          <w:szCs w:val="22"/>
        </w:rPr>
      </w:pPr>
    </w:p>
    <w:p w:rsidR="0000746B" w:rsidRDefault="0000746B">
      <w:pPr>
        <w:pStyle w:val="Title"/>
        <w:rPr>
          <w:b w:val="0"/>
          <w:bCs w:val="0"/>
          <w:sz w:val="32"/>
          <w:szCs w:val="32"/>
        </w:rPr>
      </w:pPr>
    </w:p>
    <w:p w:rsidR="0000746B" w:rsidRPr="00A4243A" w:rsidRDefault="0000746B" w:rsidP="00A4243A">
      <w:pPr>
        <w:pStyle w:val="Title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r w:rsidRPr="00A4243A">
        <w:rPr>
          <w:rFonts w:ascii="Arial Black" w:hAnsi="Arial Black" w:cs="Times New Roman"/>
          <w:b w:val="0"/>
          <w:bCs w:val="0"/>
          <w:i w:val="0"/>
          <w:iCs w:val="0"/>
          <w:sz w:val="28"/>
        </w:rPr>
        <w:t>Integrantes</w:t>
      </w:r>
    </w:p>
    <w:p w:rsidR="0000746B" w:rsidRDefault="0000746B" w:rsidP="00D93E53">
      <w:pPr>
        <w:rPr>
          <w:sz w:val="24"/>
          <w:lang w:val="en-US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00746B">
        <w:tc>
          <w:tcPr>
            <w:tcW w:w="1985" w:type="dxa"/>
            <w:shd w:val="clear" w:color="auto" w:fill="A6A6A6"/>
          </w:tcPr>
          <w:p w:rsidR="0000746B" w:rsidRPr="00AD5175" w:rsidRDefault="0000746B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24"/>
                <w:szCs w:val="24"/>
                <w:lang w:val="es-MX"/>
              </w:rPr>
            </w:pPr>
            <w:r w:rsidRPr="00AD5175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00746B" w:rsidRPr="00AD5175" w:rsidRDefault="0000746B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24"/>
                <w:szCs w:val="24"/>
                <w:lang w:val="es-MX"/>
              </w:rPr>
            </w:pPr>
            <w:r w:rsidRPr="00AD5175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00746B" w:rsidRPr="00AD5175" w:rsidRDefault="0000746B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24"/>
                <w:szCs w:val="24"/>
                <w:lang w:val="es-MX"/>
              </w:rPr>
            </w:pPr>
            <w:r w:rsidRPr="00AD5175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107815-0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smartTag w:uri="urn:schemas-microsoft-com:office:smarttags" w:element="PersonName">
              <w:r>
                <w:t>Bonsoir, Gabriel</w:t>
              </w:r>
            </w:smartTag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hyperlink r:id="rId7" w:history="1">
              <w:r>
                <w:rPr>
                  <w:rStyle w:val="Hyperlink"/>
                </w:rPr>
                <w:t>gbonsoir@gmail.com</w:t>
              </w:r>
            </w:hyperlink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115823-5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r>
              <w:t>Lezana, Franco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hyperlink r:id="rId8" w:history="1">
              <w:r>
                <w:rPr>
                  <w:rStyle w:val="Hyperlink"/>
                </w:rPr>
                <w:t>lezana@gmail.com</w:t>
              </w:r>
            </w:hyperlink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120313-7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r>
              <w:t>Perrone, Romina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hyperlink r:id="rId9" w:history="1">
              <w:r>
                <w:rPr>
                  <w:rStyle w:val="Hyperlink"/>
                </w:rPr>
                <w:t>romi.perrone@gmail.com</w:t>
              </w:r>
            </w:hyperlink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249998-8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r>
              <w:t>Stanislavsky, Matías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hyperlink r:id="rId10" w:history="1">
              <w:r>
                <w:rPr>
                  <w:rStyle w:val="Hyperlink"/>
                </w:rPr>
                <w:t>matunga@gmail.com</w:t>
              </w:r>
            </w:hyperlink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120954-1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r>
              <w:t>Souto, Nicolás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hyperlink r:id="rId11" w:history="1">
              <w:r>
                <w:rPr>
                  <w:rStyle w:val="Hyperlink"/>
                </w:rPr>
                <w:t>nicolassouto@gmail.com</w:t>
              </w:r>
            </w:hyperlink>
          </w:p>
        </w:tc>
      </w:tr>
    </w:tbl>
    <w:p w:rsidR="0000746B" w:rsidRDefault="0000746B" w:rsidP="00A4243A"/>
    <w:p w:rsidR="0000746B" w:rsidRDefault="0000746B" w:rsidP="00A4243A"/>
    <w:p w:rsidR="0000746B" w:rsidRDefault="0000746B" w:rsidP="00A4243A"/>
    <w:p w:rsidR="0000746B" w:rsidRDefault="0000746B" w:rsidP="00A4243A">
      <w:pPr>
        <w:pStyle w:val="Title"/>
        <w:jc w:val="left"/>
        <w:rPr>
          <w:sz w:val="28"/>
        </w:rPr>
      </w:pPr>
      <w:r w:rsidRPr="00A4243A">
        <w:rPr>
          <w:rFonts w:ascii="Arial Black" w:hAnsi="Arial Black" w:cs="Times New Roman"/>
          <w:b w:val="0"/>
          <w:bCs w:val="0"/>
          <w:i w:val="0"/>
          <w:iCs w:val="0"/>
          <w:sz w:val="28"/>
        </w:rPr>
        <w:t>Profesores:</w:t>
      </w:r>
    </w:p>
    <w:p w:rsidR="0000746B" w:rsidRDefault="0000746B" w:rsidP="00A4243A"/>
    <w:p w:rsidR="0000746B" w:rsidRPr="00A4243A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Ing. Carlos Tomasino</w:t>
      </w:r>
    </w:p>
    <w:p w:rsidR="0000746B" w:rsidRPr="00A4243A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Ing. Inés Casanovas</w:t>
      </w: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A4243A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Ing. Valeria Ferrari Gallo</w:t>
      </w: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Pr="00FB0360" w:rsidRDefault="0000746B" w:rsidP="00FB0360">
      <w:pPr>
        <w:pStyle w:val="Title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bookmarkStart w:id="0" w:name="_Toc77999043"/>
      <w:bookmarkStart w:id="1" w:name="_Toc77999210"/>
      <w:bookmarkStart w:id="2" w:name="_Toc77999370"/>
      <w:bookmarkStart w:id="3" w:name="_Toc80009244"/>
      <w:bookmarkStart w:id="4" w:name="_Toc80009548"/>
      <w:bookmarkStart w:id="5" w:name="_Toc144009193"/>
      <w:bookmarkStart w:id="6" w:name="_Toc152490842"/>
      <w:bookmarkStart w:id="7" w:name="_Toc152500037"/>
      <w:bookmarkStart w:id="8" w:name="_Toc154165313"/>
      <w:r w:rsidRPr="00FB0360">
        <w:rPr>
          <w:rFonts w:ascii="Arial Black" w:hAnsi="Arial Black" w:cs="Times New Roman"/>
          <w:b w:val="0"/>
          <w:bCs w:val="0"/>
          <w:i w:val="0"/>
          <w:iCs w:val="0"/>
          <w:sz w:val="28"/>
        </w:rPr>
        <w:t>Objetivo: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0746B" w:rsidRDefault="0000746B" w:rsidP="00D6310E">
      <w:pPr>
        <w:rPr>
          <w:lang w:val="es-AR"/>
        </w:rPr>
      </w:pPr>
    </w:p>
    <w:p w:rsidR="0000746B" w:rsidRPr="007A61B5" w:rsidRDefault="0000746B" w:rsidP="007A61B5">
      <w:pPr>
        <w:pStyle w:val="BodyText"/>
      </w:pPr>
      <w:r>
        <w:t>El siguiente documento tiene como objetivo definir los roles de todos los integrantes del proyecto y la especificación de las responsabilidades asignadas a cada rol.</w:t>
      </w:r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Pr="00FB0360" w:rsidRDefault="0000746B" w:rsidP="00FB0360">
      <w:pPr>
        <w:pStyle w:val="Title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bookmarkStart w:id="9" w:name="_Toc152490844"/>
      <w:bookmarkStart w:id="10" w:name="_Toc152500039"/>
      <w:bookmarkStart w:id="11" w:name="_Toc154165315"/>
      <w:r w:rsidRPr="00FB0360">
        <w:rPr>
          <w:rFonts w:ascii="Arial Black" w:hAnsi="Arial Black" w:cs="Times New Roman"/>
          <w:b w:val="0"/>
          <w:bCs w:val="0"/>
          <w:i w:val="0"/>
          <w:iCs w:val="0"/>
          <w:sz w:val="28"/>
        </w:rPr>
        <w:t>Roles que intervienen en el Proyecto:</w:t>
      </w:r>
      <w:bookmarkEnd w:id="9"/>
      <w:bookmarkEnd w:id="10"/>
      <w:bookmarkEnd w:id="11"/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D6310E">
      <w:pPr>
        <w:pStyle w:val="BodyText"/>
      </w:pPr>
      <w:r>
        <w:t xml:space="preserve">A continuación se detallan los roles o perfiles detectados para este proyecto: </w:t>
      </w:r>
    </w:p>
    <w:p w:rsidR="0000746B" w:rsidRDefault="0000746B" w:rsidP="00953981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Líder de Proyecto</w:t>
      </w:r>
    </w:p>
    <w:p w:rsidR="0000746B" w:rsidRDefault="0000746B" w:rsidP="00953981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Analista Funcional</w:t>
      </w:r>
    </w:p>
    <w:p w:rsidR="0000746B" w:rsidRDefault="0000746B" w:rsidP="00D6310E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eastAsia="Arial Unicode MS" w:hAnsi="Arial" w:cs="Arial"/>
          <w:color w:val="000000"/>
          <w:szCs w:val="24"/>
          <w:lang w:val="es-MX"/>
        </w:rPr>
      </w:pPr>
      <w:r>
        <w:rPr>
          <w:rFonts w:ascii="Arial" w:hAnsi="Arial" w:cs="Arial"/>
          <w:color w:val="000000"/>
          <w:lang w:val="es-MX"/>
        </w:rPr>
        <w:t>Analista Técnico</w:t>
      </w:r>
    </w:p>
    <w:p w:rsidR="0000746B" w:rsidRPr="00D93E53" w:rsidRDefault="0000746B" w:rsidP="00D6310E">
      <w:pPr>
        <w:numPr>
          <w:ilvl w:val="0"/>
          <w:numId w:val="15"/>
        </w:numPr>
        <w:tabs>
          <w:tab w:val="clear" w:pos="1713"/>
        </w:tabs>
        <w:ind w:left="567"/>
        <w:rPr>
          <w:rFonts w:ascii="Arial Unicode MS" w:eastAsia="Arial Unicode MS" w:cs="Arial Unicode MS"/>
          <w:vanish/>
          <w:color w:val="000000"/>
        </w:rPr>
      </w:pPr>
      <w:r>
        <w:rPr>
          <w:rFonts w:ascii="Arial" w:hAnsi="Arial" w:cs="Arial"/>
          <w:color w:val="000000"/>
          <w:lang w:val="es-MX"/>
        </w:rPr>
        <w:t>Desarrollador</w:t>
      </w:r>
    </w:p>
    <w:p w:rsidR="0000746B" w:rsidRDefault="0000746B" w:rsidP="00D93E53">
      <w:pPr>
        <w:rPr>
          <w:rFonts w:ascii="Arial" w:hAnsi="Arial" w:cs="Arial"/>
          <w:color w:val="000000"/>
          <w:lang w:val="es-MX"/>
        </w:rPr>
      </w:pPr>
    </w:p>
    <w:p w:rsidR="0000746B" w:rsidRDefault="0000746B" w:rsidP="00B370EA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Especialista en Infraestructura</w:t>
      </w:r>
    </w:p>
    <w:p w:rsidR="0000746B" w:rsidRDefault="0000746B" w:rsidP="00D93E53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Especialista en Seguridad</w:t>
      </w:r>
    </w:p>
    <w:p w:rsidR="0000746B" w:rsidRDefault="0000746B" w:rsidP="00D93E53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Especialista en Base de Datos</w:t>
      </w:r>
    </w:p>
    <w:p w:rsidR="0000746B" w:rsidRPr="00D93E53" w:rsidRDefault="0000746B" w:rsidP="00D93E53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93E53">
      <w:pPr>
        <w:rPr>
          <w:rFonts w:ascii="Arial" w:hAnsi="Arial" w:cs="Arial"/>
          <w:color w:val="000000"/>
          <w:lang w:val="es-MX"/>
        </w:rPr>
      </w:pPr>
    </w:p>
    <w:p w:rsidR="0000746B" w:rsidRPr="00D93E53" w:rsidRDefault="0000746B" w:rsidP="00D93E53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93E53">
      <w:pPr>
        <w:rPr>
          <w:rFonts w:ascii="Arial" w:hAnsi="Arial" w:cs="Arial"/>
          <w:color w:val="000000"/>
          <w:lang w:val="es-MX"/>
        </w:rPr>
      </w:pPr>
    </w:p>
    <w:p w:rsidR="0000746B" w:rsidRDefault="0000746B" w:rsidP="00D93E53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6310E">
      <w:pPr>
        <w:ind w:left="993"/>
        <w:rPr>
          <w:rFonts w:ascii="Tahoma" w:hAnsi="Tahoma" w:cs="Tahoma"/>
          <w:color w:val="000000"/>
        </w:rPr>
      </w:pPr>
    </w:p>
    <w:p w:rsidR="0000746B" w:rsidRDefault="0000746B" w:rsidP="00D6310E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6310E">
      <w:pPr>
        <w:rPr>
          <w:rFonts w:ascii="Arial Unicode MS" w:eastAsia="Arial Unicode MS" w:cs="Arial Unicode MS"/>
          <w:vanish/>
          <w:color w:val="000000"/>
        </w:rPr>
      </w:pPr>
    </w:p>
    <w:p w:rsidR="0000746B" w:rsidRPr="00811BBD" w:rsidRDefault="0000746B" w:rsidP="00D6310E">
      <w:pPr>
        <w:pStyle w:val="Title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r>
        <w:rPr>
          <w:rFonts w:ascii="Arial Black" w:hAnsi="Arial Black" w:cs="Times New Roman"/>
          <w:b w:val="0"/>
          <w:bCs w:val="0"/>
          <w:i w:val="0"/>
          <w:iCs w:val="0"/>
          <w:sz w:val="28"/>
        </w:rPr>
        <w:t>Matriz de Roles y Responsabilidades</w:t>
      </w:r>
      <w:r w:rsidRPr="00811BBD">
        <w:rPr>
          <w:rFonts w:ascii="Arial Black" w:hAnsi="Arial Black" w:cs="Times New Roman"/>
          <w:b w:val="0"/>
          <w:bCs w:val="0"/>
          <w:i w:val="0"/>
          <w:iCs w:val="0"/>
          <w:sz w:val="28"/>
        </w:rPr>
        <w:t>:</w:t>
      </w:r>
    </w:p>
    <w:p w:rsidR="0000746B" w:rsidRDefault="0000746B" w:rsidP="00D6310E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6310E">
      <w:pPr>
        <w:pStyle w:val="BodyText"/>
      </w:pPr>
      <w:r>
        <w:t>A continuación se describen las responsabilidades y habilidades necesarias que requiere cada rol del equipo del proyecto:</w:t>
      </w:r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D6310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3E49F1">
            <w:pPr>
              <w:pStyle w:val="Heading4"/>
              <w:rPr>
                <w:b w:val="0"/>
                <w:bCs w:val="0"/>
              </w:rPr>
            </w:pPr>
            <w:r>
              <w:t>Líder de Proyecto / Project Manager</w:t>
            </w:r>
          </w:p>
        </w:tc>
      </w:tr>
      <w:tr w:rsidR="0000746B">
        <w:tc>
          <w:tcPr>
            <w:tcW w:w="4489" w:type="dxa"/>
          </w:tcPr>
          <w:p w:rsidR="0000746B" w:rsidRDefault="0000746B" w:rsidP="003E49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3E49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Default="0000746B" w:rsidP="00D6310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Proponer y consensuar los lineamientos, estándares y metodologías del proyecto.</w:t>
            </w:r>
          </w:p>
          <w:p w:rsidR="0000746B" w:rsidRDefault="0000746B" w:rsidP="00D6310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Coordinar con los participantes del equipo del proyecto alineando capacidades y funciones de cada colaborador.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todos los roles de su equipo estén ocupados</w:t>
            </w:r>
            <w:r>
              <w:rPr>
                <w:rFonts w:ascii="Arial" w:hAnsi="Arial" w:cs="Arial"/>
              </w:rPr>
              <w:t xml:space="preserve"> </w:t>
            </w:r>
            <w:r w:rsidRPr="009629EE">
              <w:rPr>
                <w:rFonts w:ascii="Arial" w:hAnsi="Arial" w:cs="Arial"/>
              </w:rPr>
              <w:t>(que no falte nadie)</w:t>
            </w:r>
            <w:r>
              <w:rPr>
                <w:rFonts w:ascii="Arial" w:hAnsi="Arial" w:cs="Arial"/>
              </w:rPr>
              <w:t>.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las reuniones se planifiquen y publiquen con agenda</w:t>
            </w:r>
            <w:r>
              <w:rPr>
                <w:rFonts w:ascii="Arial" w:hAnsi="Arial" w:cs="Arial"/>
              </w:rPr>
              <w:t>.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las agendas se planifican y se siguen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se asignan las tareas y se cumplen, y que el l</w:t>
            </w:r>
            <w:r>
              <w:rPr>
                <w:rFonts w:ascii="Arial" w:hAnsi="Arial" w:cs="Arial"/>
              </w:rPr>
              <w:t xml:space="preserve">istado de tareas se ejecutan en </w:t>
            </w:r>
            <w:r w:rsidRPr="009629EE">
              <w:rPr>
                <w:rFonts w:ascii="Arial" w:hAnsi="Arial" w:cs="Arial"/>
              </w:rPr>
              <w:t>la secuencia prevista con su línea de tiempo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Coordinar el esfuerzo de los analistas del equipo</w:t>
            </w:r>
          </w:p>
          <w:p w:rsidR="0000746B" w:rsidRDefault="0000746B" w:rsidP="009629EE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3E49F1">
            <w:pPr>
              <w:ind w:firstLine="60"/>
              <w:jc w:val="both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prácticas y productos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armado y coordinación de equipos de trabajo.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Habilidad para definir una visión y transmitirla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Habilidad para motivar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Convivencia con la incertidumbre y el riesgo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Creación de una atmósfera de colaboración</w:t>
            </w:r>
          </w:p>
          <w:p w:rsidR="0000746B" w:rsidRDefault="0000746B" w:rsidP="003E49F1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3E49F1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3E49F1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3E49F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D6310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00746B" w:rsidRDefault="0000746B" w:rsidP="00D6310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Recursos Humanos</w:t>
            </w:r>
          </w:p>
          <w:p w:rsidR="0000746B" w:rsidRPr="009629EE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Recursos Materiales</w:t>
            </w:r>
          </w:p>
          <w:p w:rsidR="0000746B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Negociación</w:t>
            </w:r>
          </w:p>
          <w:p w:rsidR="0000746B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comunicación efectiva</w:t>
            </w:r>
          </w:p>
          <w:p w:rsidR="0000746B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 y ética profesional</w:t>
            </w:r>
          </w:p>
          <w:p w:rsidR="0000746B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trabajar bajo presión</w:t>
            </w:r>
          </w:p>
          <w:p w:rsidR="0000746B" w:rsidRPr="009629EE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trabajar en situaciones de falta de información</w:t>
            </w:r>
          </w:p>
          <w:p w:rsidR="0000746B" w:rsidRDefault="0000746B" w:rsidP="009629EE">
            <w:pPr>
              <w:ind w:left="47"/>
              <w:jc w:val="both"/>
              <w:rPr>
                <w:rFonts w:ascii="Arial" w:hAnsi="Arial" w:cs="Arial"/>
              </w:rPr>
            </w:pPr>
          </w:p>
        </w:tc>
      </w:tr>
    </w:tbl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AB7745">
            <w:pPr>
              <w:pStyle w:val="Heading4"/>
              <w:rPr>
                <w:b w:val="0"/>
                <w:bCs w:val="0"/>
              </w:rPr>
            </w:pPr>
            <w:r>
              <w:t>Analista Funcional</w:t>
            </w:r>
          </w:p>
        </w:tc>
      </w:tr>
      <w:tr w:rsidR="0000746B"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Realizar el relevamiento y análisis funcional de los requerimientos bajo su responsabilidad, para satisfacer las necesidad</w:t>
            </w:r>
            <w:r>
              <w:rPr>
                <w:rFonts w:ascii="Arial" w:hAnsi="Arial" w:cs="Arial"/>
              </w:rPr>
              <w:t>es de negocio y de gestión del proyecto</w:t>
            </w:r>
            <w:r w:rsidRPr="00953981">
              <w:rPr>
                <w:rFonts w:ascii="Arial" w:hAnsi="Arial" w:cs="Arial"/>
              </w:rPr>
              <w:t>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Participar del diseño técnico y controlar el desarrollo e implementación de la solución, para asegurar que satisfaga los estándares y pautas de funcionalidad, usabilidad, confiabilidad, performance y seguridad solicitadas por el usuario.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Promover el conjunto de acciones correctivas y preventivas necesarias no solicitadas por el usuario, para mantener los sistemas en correcto funcionamiento.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Lograr el mejor aprovechamiento de los sistemas, asegurando una gestión operativa ágil y dinámica que reduzca pasos innecesarios, minimice riesgos y asegure efectivos controles, para de esta manera contribuir </w:t>
            </w:r>
            <w:r>
              <w:rPr>
                <w:rFonts w:ascii="Arial" w:hAnsi="Arial" w:cs="Arial"/>
              </w:rPr>
              <w:t>al uso correcto de</w:t>
            </w:r>
            <w:r w:rsidRPr="0095398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sistema</w:t>
            </w:r>
            <w:r w:rsidRPr="00953981">
              <w:rPr>
                <w:rFonts w:ascii="Arial" w:hAnsi="Arial" w:cs="Arial"/>
              </w:rPr>
              <w:t>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Realizar y ejecutar casos de prueba según los casos de uso de negocio, para asegurar la calidad del producto final.</w:t>
            </w:r>
          </w:p>
          <w:p w:rsidR="0000746B" w:rsidRDefault="0000746B" w:rsidP="00AB7745">
            <w:pPr>
              <w:ind w:firstLine="60"/>
              <w:jc w:val="both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Debe poseer conocimientos del negocio financiero, metodologías de análisis, diseño, construcción, implementación y mantenimiento de sistemas.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Debe mantener una posición proactiva en cuánto a recomendar modificaciones que permitan brindar una mejor calidad en el producto y un mejor rendimiento, manteniéndose en un marco de seguridad y una relación costo / beneficio aceptable.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solución de problemas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de análisis, síntesis y evaluación 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establecer prioridades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Pensamiento de integración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  <w:p w:rsidR="0000746B" w:rsidRDefault="0000746B" w:rsidP="00344C1D">
            <w:pPr>
              <w:ind w:left="331"/>
              <w:rPr>
                <w:rFonts w:ascii="Arial" w:hAnsi="Arial" w:cs="Arial"/>
              </w:rPr>
            </w:pPr>
          </w:p>
        </w:tc>
      </w:tr>
    </w:tbl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C325CB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AB7745">
            <w:pPr>
              <w:pStyle w:val="Heading4"/>
              <w:rPr>
                <w:b w:val="0"/>
                <w:bCs w:val="0"/>
              </w:rPr>
            </w:pPr>
            <w:r>
              <w:t>Analista Técnico</w:t>
            </w:r>
          </w:p>
        </w:tc>
      </w:tr>
      <w:tr w:rsidR="0000746B"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Elaborar la arquitectura correcta para solucionar el problema o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necesidades del </w:t>
            </w:r>
            <w:r>
              <w:rPr>
                <w:rFonts w:ascii="Arial" w:hAnsi="Arial" w:cs="Arial"/>
              </w:rPr>
              <w:t>sistema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Definir y documentar la solución elaborada. 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Asegurarse de que la arquitectura de software sea acorde con el sistema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deseado.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Asegurarse de que el </w:t>
            </w:r>
            <w:r>
              <w:rPr>
                <w:rFonts w:ascii="Arial" w:hAnsi="Arial" w:cs="Arial"/>
              </w:rPr>
              <w:t>modelado</w:t>
            </w:r>
            <w:r w:rsidRPr="00C325CB">
              <w:rPr>
                <w:rFonts w:ascii="Arial" w:hAnsi="Arial" w:cs="Arial"/>
              </w:rPr>
              <w:t xml:space="preserve"> sea correctamente realizado.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Conocer cuales cualidades sistémicas, como el rendimiento, deben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alcanzarse y en que medida.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Responder sobre las inquietudes relacionadas con la selección de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herramientas y ambientes de desarrollo.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Identificar e interactuar con los interesados en el proyecto para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asegurarse que sus necesidades son satisfechas. 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Resolver conflictos y ayudar a generar acuerdos.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Solucionar problemas de tipo técnico.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Entender y planear las rutas de evolución del sistema, diseñar un plan que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guíe la adopción de nueva tecnología.</w:t>
            </w:r>
          </w:p>
          <w:p w:rsidR="0000746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Gerenciar las estrategias de identificación y mitigación de los riesgos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asociados con la arquitectura. </w:t>
            </w:r>
          </w:p>
        </w:tc>
        <w:tc>
          <w:tcPr>
            <w:tcW w:w="4489" w:type="dxa"/>
          </w:tcPr>
          <w:p w:rsidR="0000746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poseer </w:t>
            </w:r>
            <w:r>
              <w:rPr>
                <w:rFonts w:ascii="Arial" w:hAnsi="Arial" w:cs="Arial"/>
              </w:rPr>
              <w:t>conocimientos técnicos</w:t>
            </w:r>
            <w:r w:rsidRPr="009539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de</w:t>
            </w:r>
            <w:r w:rsidRPr="00953981">
              <w:rPr>
                <w:rFonts w:ascii="Arial" w:hAnsi="Arial" w:cs="Arial"/>
              </w:rPr>
              <w:t xml:space="preserve"> diseño, construcción, implementación y mantenimiento de sistemas.</w:t>
            </w:r>
          </w:p>
          <w:p w:rsidR="0000746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Debe mantener una posición proactiva en cuánto a recomendar modificaciones que permitan brindar una mejor calidad en el producto y un mejor rendimiento, manteniéndose en un marco de seguridad y una relación costo / beneficio aceptable.</w:t>
            </w:r>
          </w:p>
          <w:p w:rsidR="0000746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abstracción</w:t>
            </w:r>
          </w:p>
          <w:p w:rsidR="0000746B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análisis y solución de problemas</w:t>
            </w:r>
          </w:p>
          <w:p w:rsidR="0000746B" w:rsidRPr="00184878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 productos actuales</w:t>
            </w:r>
          </w:p>
          <w:p w:rsidR="0000746B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Actitud crítica de perfeccionamiento y actualización permanente.</w:t>
            </w:r>
          </w:p>
          <w:p w:rsidR="0000746B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  <w:p w:rsidR="0000746B" w:rsidRDefault="0000746B" w:rsidP="000D5686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Proactividad</w:t>
            </w:r>
          </w:p>
          <w:p w:rsidR="0000746B" w:rsidRPr="000D5686" w:rsidRDefault="0000746B" w:rsidP="000D5686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Conocimiento profundo de principios fundamentales de software que le permite recomendar máquina, lenguajes y paradigmas para diseñar el proyecto. </w:t>
            </w:r>
          </w:p>
        </w:tc>
      </w:tr>
    </w:tbl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1D7738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6A3280">
            <w:pPr>
              <w:pStyle w:val="Heading4"/>
              <w:rPr>
                <w:b w:val="0"/>
                <w:bCs w:val="0"/>
              </w:rPr>
            </w:pPr>
            <w:r>
              <w:t>Desarrollador</w:t>
            </w:r>
          </w:p>
        </w:tc>
      </w:tr>
      <w:tr w:rsidR="0000746B">
        <w:tc>
          <w:tcPr>
            <w:tcW w:w="4489" w:type="dxa"/>
          </w:tcPr>
          <w:p w:rsidR="0000746B" w:rsidRDefault="0000746B" w:rsidP="006A32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6A32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las soluciones de software</w:t>
            </w:r>
            <w:r w:rsidRPr="00C325CB">
              <w:rPr>
                <w:rFonts w:ascii="Arial" w:hAnsi="Arial" w:cs="Arial"/>
              </w:rPr>
              <w:t xml:space="preserve"> correcta</w:t>
            </w:r>
            <w:r>
              <w:rPr>
                <w:rFonts w:ascii="Arial" w:hAnsi="Arial" w:cs="Arial"/>
              </w:rPr>
              <w:t>s</w:t>
            </w:r>
            <w:r w:rsidRPr="00C325CB">
              <w:rPr>
                <w:rFonts w:ascii="Arial" w:hAnsi="Arial" w:cs="Arial"/>
              </w:rPr>
              <w:t xml:space="preserve"> para solucionar el problema o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necesidades del </w:t>
            </w:r>
            <w:r>
              <w:rPr>
                <w:rFonts w:ascii="Arial" w:hAnsi="Arial" w:cs="Arial"/>
              </w:rPr>
              <w:t>sistema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Documentar la solución elaborada. 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Asegurarse de que la </w:t>
            </w:r>
            <w:r>
              <w:rPr>
                <w:rFonts w:ascii="Arial" w:hAnsi="Arial" w:cs="Arial"/>
              </w:rPr>
              <w:t>codificación</w:t>
            </w:r>
            <w:r w:rsidRPr="00C325C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software</w:t>
            </w:r>
            <w:r w:rsidRPr="00C325CB">
              <w:rPr>
                <w:rFonts w:ascii="Arial" w:hAnsi="Arial" w:cs="Arial"/>
              </w:rPr>
              <w:t xml:space="preserve"> sea acorde con el sistema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deseado.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funcionalidades que</w:t>
            </w:r>
            <w:r w:rsidRPr="00C325CB">
              <w:rPr>
                <w:rFonts w:ascii="Arial" w:hAnsi="Arial" w:cs="Arial"/>
              </w:rPr>
              <w:t xml:space="preserve"> deben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alcanzarse y en qué medida.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Responder sobre las inquietudes relacionadas con la selección </w:t>
            </w:r>
            <w:r>
              <w:rPr>
                <w:rFonts w:ascii="Arial" w:hAnsi="Arial" w:cs="Arial"/>
              </w:rPr>
              <w:t>de la solución desarrollada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Identificar e interactuar con los interesados en el proyecto para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asegurarse que sus necesidades son satisfechas. 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Solucionar problemas de tipos técnicos y no funcionales.</w:t>
            </w:r>
          </w:p>
          <w:p w:rsidR="0000746B" w:rsidRDefault="0000746B" w:rsidP="006A3280">
            <w:pPr>
              <w:ind w:left="47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00746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poseer </w:t>
            </w:r>
            <w:r>
              <w:rPr>
                <w:rFonts w:ascii="Arial" w:hAnsi="Arial" w:cs="Arial"/>
              </w:rPr>
              <w:t>conocimientos técnicos</w:t>
            </w:r>
            <w:r w:rsidRPr="009539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de</w:t>
            </w:r>
            <w:r w:rsidRPr="00953981">
              <w:rPr>
                <w:rFonts w:ascii="Arial" w:hAnsi="Arial" w:cs="Arial"/>
              </w:rPr>
              <w:t xml:space="preserve"> diseño,  implementación y mantenimiento de sistemas</w:t>
            </w:r>
            <w:r>
              <w:rPr>
                <w:rFonts w:ascii="Arial" w:hAnsi="Arial" w:cs="Arial"/>
              </w:rPr>
              <w:t xml:space="preserve"> software</w:t>
            </w:r>
            <w:r w:rsidRPr="00953981">
              <w:rPr>
                <w:rFonts w:ascii="Arial" w:hAnsi="Arial" w:cs="Arial"/>
              </w:rPr>
              <w:t>.</w:t>
            </w:r>
          </w:p>
          <w:p w:rsidR="0000746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Debe mantener una posición proactiva en cuánto a recomendar modificaciones que permitan brindar una mejor calidad en el producto y un mejor rendimiento, manteniéndose en un marco de seguridad y una relación costo / beneficio aceptable.</w:t>
            </w:r>
          </w:p>
          <w:p w:rsidR="0000746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00746B" w:rsidRDefault="0000746B" w:rsidP="006A3280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6A3280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6A32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0D5686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abstracción</w:t>
            </w:r>
          </w:p>
          <w:p w:rsidR="0000746B" w:rsidRDefault="0000746B" w:rsidP="000D5686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llevar a la práctica ideas conceptuales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el razonamiento crítico, lógico y matemático.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resolver problemas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aprendizaje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detectar riesgos</w:t>
            </w:r>
          </w:p>
          <w:p w:rsidR="0000746B" w:rsidRDefault="0000746B" w:rsidP="000D5686">
            <w:pPr>
              <w:ind w:left="331"/>
              <w:rPr>
                <w:rFonts w:ascii="Arial" w:hAnsi="Arial" w:cs="Arial"/>
              </w:rPr>
            </w:pPr>
          </w:p>
        </w:tc>
      </w:tr>
    </w:tbl>
    <w:p w:rsidR="0000746B" w:rsidRDefault="0000746B" w:rsidP="001D7738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1D7738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00746B" w:rsidRDefault="0000746B" w:rsidP="001D7738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AB7745">
            <w:pPr>
              <w:pStyle w:val="Heading4"/>
              <w:rPr>
                <w:b w:val="0"/>
                <w:bCs w:val="0"/>
              </w:rPr>
            </w:pPr>
            <w:r>
              <w:t>Especialista en Infraestructura</w:t>
            </w:r>
          </w:p>
        </w:tc>
      </w:tr>
      <w:tr w:rsidR="0000746B"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las soluciones de infraestructura</w:t>
            </w:r>
            <w:r w:rsidRPr="00C325CB">
              <w:rPr>
                <w:rFonts w:ascii="Arial" w:hAnsi="Arial" w:cs="Arial"/>
              </w:rPr>
              <w:t xml:space="preserve"> correcta para solucionar el problema o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necesidades del </w:t>
            </w:r>
            <w:r>
              <w:rPr>
                <w:rFonts w:ascii="Arial" w:hAnsi="Arial" w:cs="Arial"/>
              </w:rPr>
              <w:t>sistema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Definir y documentar la solución elaborada. 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Asegurarse de que la </w:t>
            </w:r>
            <w:r>
              <w:rPr>
                <w:rFonts w:ascii="Arial" w:hAnsi="Arial" w:cs="Arial"/>
              </w:rPr>
              <w:t>infraestructura</w:t>
            </w:r>
            <w:r w:rsidRPr="00C325C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hardware</w:t>
            </w:r>
            <w:r w:rsidRPr="00C325CB">
              <w:rPr>
                <w:rFonts w:ascii="Arial" w:hAnsi="Arial" w:cs="Arial"/>
              </w:rPr>
              <w:t xml:space="preserve"> sea acorde con el sistema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deseado.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Conocer cuales cualidades </w:t>
            </w:r>
            <w:r>
              <w:rPr>
                <w:rFonts w:ascii="Arial" w:hAnsi="Arial" w:cs="Arial"/>
              </w:rPr>
              <w:t>sistémicas, como el rendimiento que</w:t>
            </w:r>
            <w:r w:rsidRPr="00C325CB">
              <w:rPr>
                <w:rFonts w:ascii="Arial" w:hAnsi="Arial" w:cs="Arial"/>
              </w:rPr>
              <w:t xml:space="preserve"> deben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alcanzarse y en que medida.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Responder sobre las inquietudes relacionadas con la selección </w:t>
            </w:r>
            <w:r>
              <w:rPr>
                <w:rFonts w:ascii="Arial" w:hAnsi="Arial" w:cs="Arial"/>
              </w:rPr>
              <w:t>hardware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Identificar e interactuar con los interesados en el proyecto para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asegurarse que sus necesidades son satisfechas. 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Solucionar problemas de tipo técnico.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Entender y planear las rutas de evolución del sistema, diseñar un plan que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guíe la adopción de nueva tecnología.</w:t>
            </w:r>
          </w:p>
          <w:p w:rsidR="0000746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Gerenciar las estrategias de identificación y mitigación de los riesgos</w:t>
            </w:r>
            <w:r>
              <w:rPr>
                <w:rFonts w:ascii="Arial" w:hAnsi="Arial" w:cs="Arial"/>
              </w:rPr>
              <w:t xml:space="preserve"> asociados con el hardware</w:t>
            </w:r>
            <w:r w:rsidRPr="00C325CB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4489" w:type="dxa"/>
          </w:tcPr>
          <w:p w:rsidR="0000746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poseer </w:t>
            </w:r>
            <w:r>
              <w:rPr>
                <w:rFonts w:ascii="Arial" w:hAnsi="Arial" w:cs="Arial"/>
              </w:rPr>
              <w:t>conocimientos técnicos</w:t>
            </w:r>
            <w:r w:rsidRPr="009539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de</w:t>
            </w:r>
            <w:r w:rsidRPr="00953981">
              <w:rPr>
                <w:rFonts w:ascii="Arial" w:hAnsi="Arial" w:cs="Arial"/>
              </w:rPr>
              <w:t xml:space="preserve"> diseño,  implementación y mantenimiento de sistemas</w:t>
            </w:r>
            <w:r>
              <w:rPr>
                <w:rFonts w:ascii="Arial" w:hAnsi="Arial" w:cs="Arial"/>
              </w:rPr>
              <w:t xml:space="preserve"> hardware</w:t>
            </w:r>
            <w:r w:rsidRPr="00953981">
              <w:rPr>
                <w:rFonts w:ascii="Arial" w:hAnsi="Arial" w:cs="Arial"/>
              </w:rPr>
              <w:t>.</w:t>
            </w:r>
          </w:p>
          <w:p w:rsidR="0000746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Debe mantener una posición proactiva en cuánto a recomendar modificaciones que permitan brindar una mejor calidad en el producto y un mejor rendimiento, manteniéndose en un marco de seguridad y una relación costo / beneficio aceptable.</w:t>
            </w:r>
          </w:p>
          <w:p w:rsidR="0000746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determinar los requisitos de comunicación e implementarlos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integrar tecnologías de hardware, software y comunicaciones.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avanzado sobre infraestructura y capacidad para aplicar los mismos.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detectar riesgos.</w:t>
            </w:r>
          </w:p>
          <w:p w:rsidR="0000746B" w:rsidRDefault="0000746B" w:rsidP="00AF07BE">
            <w:pPr>
              <w:ind w:left="47"/>
              <w:rPr>
                <w:rFonts w:ascii="Arial" w:hAnsi="Arial" w:cs="Arial"/>
              </w:rPr>
            </w:pPr>
          </w:p>
        </w:tc>
      </w:tr>
    </w:tbl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AD5175">
            <w:pPr>
              <w:pStyle w:val="Heading4"/>
              <w:rPr>
                <w:b w:val="0"/>
                <w:bCs w:val="0"/>
              </w:rPr>
            </w:pPr>
            <w:r>
              <w:t>Especialista en Seguridad</w:t>
            </w:r>
          </w:p>
        </w:tc>
      </w:tr>
      <w:tr w:rsidR="0000746B">
        <w:tc>
          <w:tcPr>
            <w:tcW w:w="4489" w:type="dxa"/>
          </w:tcPr>
          <w:p w:rsidR="0000746B" w:rsidRDefault="0000746B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Default="0000746B" w:rsidP="00BE7F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BE7F67">
              <w:rPr>
                <w:rFonts w:ascii="Arial" w:hAnsi="Arial" w:cs="Arial"/>
              </w:rPr>
              <w:t xml:space="preserve">Diseñar, implementar y mantener las políticas  y medidas de seguridad informática y de comunicaciones dentro de una organización.  </w:t>
            </w:r>
          </w:p>
          <w:p w:rsidR="0000746B" w:rsidRPr="00C14201" w:rsidRDefault="0000746B" w:rsidP="00C1420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14201">
              <w:rPr>
                <w:rFonts w:ascii="Arial" w:hAnsi="Arial" w:cs="Arial"/>
              </w:rPr>
              <w:t>Trabajar apoyando y guiando a los desarrolladores y arquitectos de soluciones para asegurar el código y la arquitectura lógica contra posibles ataques y brechas de</w:t>
            </w:r>
          </w:p>
          <w:p w:rsidR="0000746B" w:rsidRDefault="0000746B" w:rsidP="00921B54">
            <w:pPr>
              <w:ind w:left="331"/>
              <w:rPr>
                <w:rFonts w:ascii="Arial" w:hAnsi="Arial" w:cs="Arial"/>
              </w:rPr>
            </w:pPr>
            <w:r w:rsidRPr="00C14201">
              <w:rPr>
                <w:rFonts w:ascii="Arial" w:hAnsi="Arial" w:cs="Arial"/>
              </w:rPr>
              <w:t>Seguridad</w:t>
            </w:r>
          </w:p>
          <w:p w:rsidR="0000746B" w:rsidRDefault="0000746B" w:rsidP="00921B54">
            <w:pPr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Analizar y Gestionar los riesgos del sistema informático, determinar sus vulnerabilidades y establecer las medidas de salvaguarda que garanticen la confidencialidad, integridad y disponibilidad de la información de acuerdo a un riesgo residual</w:t>
            </w:r>
            <w:r>
              <w:rPr>
                <w:rStyle w:val="apple-style-span"/>
                <w:rFonts w:ascii="Verdana" w:hAnsi="Verdana"/>
                <w:color w:val="333333"/>
              </w:rPr>
              <w:t xml:space="preserve"> </w:t>
            </w:r>
            <w:r w:rsidRPr="00921B54">
              <w:rPr>
                <w:rFonts w:ascii="Arial" w:hAnsi="Arial" w:cs="Arial"/>
              </w:rPr>
              <w:t>asumido por la organización.</w:t>
            </w:r>
          </w:p>
          <w:p w:rsidR="0000746B" w:rsidRDefault="0000746B" w:rsidP="00921B54">
            <w:pPr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Gestionar el Plan de Seguridad Informática y mantenerle actualizado, muy especialmente el plan de continuidad del negocio.</w:t>
            </w:r>
          </w:p>
          <w:p w:rsidR="0000746B" w:rsidRPr="00921B54" w:rsidRDefault="0000746B" w:rsidP="00921B54">
            <w:pPr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Velar por el cumplimiento legal de los sistemas informáticos utilizados en la organización: datos personales, propiedad intelectual, software legal, etc.</w:t>
            </w:r>
          </w:p>
        </w:tc>
        <w:tc>
          <w:tcPr>
            <w:tcW w:w="4489" w:type="dxa"/>
          </w:tcPr>
          <w:p w:rsidR="0000746B" w:rsidRDefault="0000746B" w:rsidP="00AD5175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 estándares.</w:t>
            </w:r>
          </w:p>
          <w:p w:rsidR="0000746B" w:rsidRDefault="0000746B" w:rsidP="00AD5175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soluciones de seguridad</w:t>
            </w:r>
          </w:p>
          <w:p w:rsidR="0000746B" w:rsidRDefault="0000746B" w:rsidP="00AD517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D517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D51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establecer prioridades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00746B" w:rsidRDefault="0000746B" w:rsidP="00705467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detectar riesgos</w:t>
            </w:r>
          </w:p>
          <w:p w:rsidR="0000746B" w:rsidRDefault="0000746B" w:rsidP="00705467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Pensamiento de integración</w:t>
            </w:r>
          </w:p>
          <w:p w:rsidR="0000746B" w:rsidRDefault="0000746B" w:rsidP="00705467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 y asegurar la accesibilidad y seguridad de aplicaciones y servicios informáticos.</w:t>
            </w:r>
          </w:p>
          <w:p w:rsidR="0000746B" w:rsidRDefault="0000746B" w:rsidP="00AF07B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aprendizaje</w:t>
            </w:r>
          </w:p>
          <w:p w:rsidR="0000746B" w:rsidRPr="00AF07BE" w:rsidRDefault="0000746B" w:rsidP="00AF07BE">
            <w:pPr>
              <w:rPr>
                <w:rFonts w:ascii="Arial" w:hAnsi="Arial" w:cs="Arial"/>
              </w:rPr>
            </w:pPr>
          </w:p>
        </w:tc>
      </w:tr>
    </w:tbl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705467">
            <w:pPr>
              <w:pStyle w:val="Heading4"/>
              <w:rPr>
                <w:b w:val="0"/>
                <w:bCs w:val="0"/>
              </w:rPr>
            </w:pPr>
            <w:r>
              <w:t>Especialista en Base de Datos</w:t>
            </w:r>
          </w:p>
        </w:tc>
      </w:tr>
      <w:tr w:rsidR="0000746B">
        <w:tc>
          <w:tcPr>
            <w:tcW w:w="4489" w:type="dxa"/>
          </w:tcPr>
          <w:p w:rsidR="0000746B" w:rsidRDefault="0000746B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Default="0000746B" w:rsidP="00921B54">
            <w:pPr>
              <w:numPr>
                <w:ilvl w:val="0"/>
                <w:numId w:val="24"/>
              </w:numPr>
              <w:ind w:right="28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Administrar un sistema de bases de datos, interpretando su diseño y estructura, y realizando la adaptación del modelo a los requerimientos del sistema gestor de bases de datos (SGBD), así como la configuración y administración del mismo a nivel físico y lógico, a fin de asegurar la integridad, disponibilidad y confidencialidad de la información almacenada.</w:t>
            </w:r>
          </w:p>
          <w:p w:rsidR="0000746B" w:rsidRDefault="0000746B" w:rsidP="00921B54">
            <w:pPr>
              <w:numPr>
                <w:ilvl w:val="0"/>
                <w:numId w:val="24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Desarrollo y construcción de las bases de datos. Asegurar la coherencia y la adaptación a las necesidades de la empresa.</w:t>
            </w:r>
          </w:p>
          <w:p w:rsidR="0000746B" w:rsidRDefault="0000746B" w:rsidP="00A93A41">
            <w:pPr>
              <w:numPr>
                <w:ilvl w:val="0"/>
                <w:numId w:val="24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Gestionar las autorizaciones de acceso para los usuarios.</w:t>
            </w:r>
          </w:p>
          <w:p w:rsidR="0000746B" w:rsidRDefault="0000746B" w:rsidP="00A93A41">
            <w:pPr>
              <w:numPr>
                <w:ilvl w:val="0"/>
                <w:numId w:val="24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Responsabilidad e de la integridad de los datos y de la existencia de Back-ups.</w:t>
            </w:r>
          </w:p>
          <w:p w:rsidR="0000746B" w:rsidRPr="00921B54" w:rsidRDefault="0000746B" w:rsidP="00A93A41">
            <w:pPr>
              <w:numPr>
                <w:ilvl w:val="0"/>
                <w:numId w:val="24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Estimación de volúmenes de las estructuras de datos, definiendo mecanismos de migración y carga inicial de datos</w:t>
            </w:r>
          </w:p>
          <w:p w:rsidR="0000746B" w:rsidRPr="00921B54" w:rsidRDefault="0000746B" w:rsidP="00A93A41">
            <w:pPr>
              <w:ind w:right="28"/>
              <w:contextualSpacing/>
              <w:rPr>
                <w:rFonts w:ascii="Arial" w:hAnsi="Arial" w:cs="Arial"/>
              </w:rPr>
            </w:pPr>
          </w:p>
          <w:p w:rsidR="0000746B" w:rsidRDefault="0000746B" w:rsidP="00921B54">
            <w:pPr>
              <w:ind w:left="331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Monitoreo de Transacciones, Locks y Logs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Clustering (alta disponibilidad y balanceo de carga)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Políticas y planes de mantenimiento (preventivo y correctivo)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Conocimientos de DataWharehousing y DataMining (dimensiones, cubos)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Conocimientos de ETL y DTS 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>Experiencia en Performance Tunning</w:t>
            </w:r>
          </w:p>
          <w:p w:rsidR="0000746B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Experiencia en sistemas de respaldo de bases de datos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Replicación de bases de datos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Distribución de datos y carga en sistemas de archivos </w:t>
            </w:r>
          </w:p>
          <w:p w:rsidR="0000746B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Administración de servicios </w:t>
            </w:r>
          </w:p>
          <w:p w:rsidR="0000746B" w:rsidRDefault="0000746B" w:rsidP="00705467">
            <w:pPr>
              <w:ind w:left="331"/>
              <w:rPr>
                <w:rFonts w:ascii="Arial" w:hAnsi="Arial" w:cs="Arial"/>
              </w:rPr>
            </w:pPr>
          </w:p>
          <w:p w:rsidR="0000746B" w:rsidRDefault="0000746B" w:rsidP="00705467">
            <w:pPr>
              <w:ind w:left="4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establecer prioridades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Escucha y comunicación 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Pensamiento de integración</w:t>
            </w:r>
          </w:p>
          <w:p w:rsidR="0000746B" w:rsidRPr="00705467" w:rsidRDefault="0000746B" w:rsidP="005421ED">
            <w:pPr>
              <w:ind w:left="47"/>
              <w:rPr>
                <w:rFonts w:ascii="Arial" w:hAnsi="Arial" w:cs="Arial"/>
              </w:rPr>
            </w:pPr>
          </w:p>
        </w:tc>
      </w:tr>
    </w:tbl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00746B" w:rsidRDefault="0000746B" w:rsidP="00811BBD">
      <w:pPr>
        <w:pStyle w:val="Title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r>
        <w:rPr>
          <w:rFonts w:ascii="Arial Black" w:hAnsi="Arial Black" w:cs="Times New Roman"/>
          <w:b w:val="0"/>
          <w:bCs w:val="0"/>
          <w:i w:val="0"/>
          <w:iCs w:val="0"/>
          <w:sz w:val="28"/>
        </w:rPr>
        <w:t xml:space="preserve">Matriz de </w:t>
      </w:r>
      <w:r w:rsidRPr="00811BBD">
        <w:rPr>
          <w:rFonts w:ascii="Arial Black" w:hAnsi="Arial Black" w:cs="Times New Roman"/>
          <w:b w:val="0"/>
          <w:bCs w:val="0"/>
          <w:i w:val="0"/>
          <w:iCs w:val="0"/>
          <w:sz w:val="28"/>
        </w:rPr>
        <w:t>Asignación de Responsabilidades:</w:t>
      </w:r>
    </w:p>
    <w:p w:rsidR="0000746B" w:rsidRPr="00811BBD" w:rsidRDefault="0000746B" w:rsidP="00811BBD">
      <w:pPr>
        <w:pStyle w:val="Title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</w:p>
    <w:p w:rsidR="0000746B" w:rsidRPr="00FB0360" w:rsidRDefault="0000746B" w:rsidP="00A8450E">
      <w:pPr>
        <w:pStyle w:val="Title"/>
        <w:jc w:val="left"/>
        <w:rPr>
          <w:b w:val="0"/>
          <w:bCs w:val="0"/>
          <w:i w:val="0"/>
          <w:sz w:val="20"/>
        </w:rPr>
      </w:pPr>
      <w:r w:rsidRPr="00FB0360">
        <w:rPr>
          <w:b w:val="0"/>
          <w:bCs w:val="0"/>
          <w:i w:val="0"/>
          <w:sz w:val="20"/>
        </w:rPr>
        <w:t>En donde:</w:t>
      </w:r>
    </w:p>
    <w:p w:rsidR="0000746B" w:rsidRDefault="0000746B" w:rsidP="00A8450E">
      <w:pPr>
        <w:pStyle w:val="Title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>E - Elabora</w:t>
      </w:r>
    </w:p>
    <w:p w:rsidR="0000746B" w:rsidRPr="00FB0360" w:rsidRDefault="0000746B" w:rsidP="00A8450E">
      <w:pPr>
        <w:pStyle w:val="Title"/>
        <w:ind w:firstLine="1276"/>
        <w:jc w:val="left"/>
        <w:rPr>
          <w:b w:val="0"/>
          <w:bCs w:val="0"/>
          <w:i w:val="0"/>
          <w:sz w:val="20"/>
        </w:rPr>
      </w:pPr>
      <w:r w:rsidRPr="00FB0360">
        <w:rPr>
          <w:b w:val="0"/>
          <w:bCs w:val="0"/>
          <w:i w:val="0"/>
          <w:sz w:val="20"/>
        </w:rPr>
        <w:t xml:space="preserve">A </w:t>
      </w:r>
      <w:r>
        <w:rPr>
          <w:b w:val="0"/>
          <w:bCs w:val="0"/>
          <w:i w:val="0"/>
          <w:sz w:val="20"/>
        </w:rPr>
        <w:t>–</w:t>
      </w:r>
      <w:r w:rsidRPr="00FB0360">
        <w:rPr>
          <w:b w:val="0"/>
          <w:bCs w:val="0"/>
          <w:i w:val="0"/>
          <w:sz w:val="20"/>
        </w:rPr>
        <w:t xml:space="preserve"> Aprueba</w:t>
      </w:r>
      <w:r>
        <w:rPr>
          <w:b w:val="0"/>
          <w:bCs w:val="0"/>
          <w:i w:val="0"/>
          <w:sz w:val="20"/>
        </w:rPr>
        <w:t xml:space="preserve"> (aprobación del usuario o interesado del entregable)</w:t>
      </w:r>
    </w:p>
    <w:p w:rsidR="0000746B" w:rsidRPr="00FB0360" w:rsidRDefault="0000746B" w:rsidP="00A8450E">
      <w:pPr>
        <w:pStyle w:val="Title"/>
        <w:ind w:firstLine="1276"/>
        <w:jc w:val="left"/>
        <w:rPr>
          <w:b w:val="0"/>
          <w:bCs w:val="0"/>
          <w:i w:val="0"/>
          <w:sz w:val="20"/>
        </w:rPr>
      </w:pPr>
      <w:r w:rsidRPr="00FB0360">
        <w:rPr>
          <w:b w:val="0"/>
          <w:bCs w:val="0"/>
          <w:i w:val="0"/>
          <w:sz w:val="20"/>
        </w:rPr>
        <w:t xml:space="preserve">C </w:t>
      </w:r>
      <w:r>
        <w:rPr>
          <w:b w:val="0"/>
          <w:bCs w:val="0"/>
          <w:i w:val="0"/>
          <w:sz w:val="20"/>
        </w:rPr>
        <w:t>–</w:t>
      </w:r>
      <w:r w:rsidRPr="00FB0360">
        <w:rPr>
          <w:b w:val="0"/>
          <w:bCs w:val="0"/>
          <w:i w:val="0"/>
          <w:sz w:val="20"/>
        </w:rPr>
        <w:t xml:space="preserve"> </w:t>
      </w:r>
      <w:r>
        <w:rPr>
          <w:b w:val="0"/>
          <w:bCs w:val="0"/>
          <w:i w:val="0"/>
          <w:sz w:val="20"/>
        </w:rPr>
        <w:t>Controla (realiza QA del documento)</w:t>
      </w:r>
    </w:p>
    <w:p w:rsidR="0000746B" w:rsidRPr="00FB0360" w:rsidRDefault="0000746B" w:rsidP="00A8450E">
      <w:pPr>
        <w:pStyle w:val="Title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 xml:space="preserve"> </w:t>
      </w:r>
      <w:r w:rsidRPr="00FB0360">
        <w:rPr>
          <w:b w:val="0"/>
          <w:bCs w:val="0"/>
          <w:i w:val="0"/>
          <w:sz w:val="20"/>
        </w:rPr>
        <w:t xml:space="preserve">I </w:t>
      </w:r>
      <w:r>
        <w:rPr>
          <w:b w:val="0"/>
          <w:bCs w:val="0"/>
          <w:i w:val="0"/>
          <w:sz w:val="20"/>
        </w:rPr>
        <w:t>-</w:t>
      </w:r>
      <w:r w:rsidRPr="00FB0360">
        <w:rPr>
          <w:b w:val="0"/>
          <w:bCs w:val="0"/>
          <w:i w:val="0"/>
          <w:sz w:val="20"/>
        </w:rPr>
        <w:t xml:space="preserve"> </w:t>
      </w:r>
      <w:r>
        <w:rPr>
          <w:b w:val="0"/>
          <w:bCs w:val="0"/>
          <w:i w:val="0"/>
          <w:sz w:val="20"/>
        </w:rPr>
        <w:t xml:space="preserve">Es </w:t>
      </w:r>
      <w:r w:rsidRPr="00FB0360">
        <w:rPr>
          <w:b w:val="0"/>
          <w:bCs w:val="0"/>
          <w:i w:val="0"/>
          <w:sz w:val="20"/>
        </w:rPr>
        <w:t>Informado</w:t>
      </w:r>
    </w:p>
    <w:p w:rsidR="0000746B" w:rsidRDefault="0000746B" w:rsidP="00A8450E">
      <w:pPr>
        <w:pStyle w:val="Title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 xml:space="preserve">P- </w:t>
      </w:r>
      <w:r w:rsidRPr="00FB0360">
        <w:rPr>
          <w:b w:val="0"/>
          <w:bCs w:val="0"/>
          <w:i w:val="0"/>
          <w:sz w:val="20"/>
        </w:rPr>
        <w:t xml:space="preserve"> </w:t>
      </w:r>
      <w:r>
        <w:rPr>
          <w:b w:val="0"/>
          <w:bCs w:val="0"/>
          <w:i w:val="0"/>
          <w:sz w:val="20"/>
        </w:rPr>
        <w:t>Participa (en la elaboración del entregable)</w:t>
      </w:r>
    </w:p>
    <w:p w:rsidR="0000746B" w:rsidRPr="00A8450E" w:rsidRDefault="0000746B" w:rsidP="00A8450E">
      <w:pPr>
        <w:pStyle w:val="Title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 xml:space="preserve">F-  </w:t>
      </w:r>
      <w:r w:rsidRPr="00FB0360">
        <w:rPr>
          <w:b w:val="0"/>
          <w:bCs w:val="0"/>
          <w:i w:val="0"/>
          <w:sz w:val="20"/>
        </w:rPr>
        <w:t>Firma</w:t>
      </w:r>
      <w:r>
        <w:rPr>
          <w:b w:val="0"/>
          <w:bCs w:val="0"/>
          <w:i w:val="0"/>
          <w:sz w:val="20"/>
        </w:rPr>
        <w:t xml:space="preserve"> (aprobación de la cátedra)</w:t>
      </w:r>
    </w:p>
    <w:p w:rsidR="0000746B" w:rsidRPr="00811BBD" w:rsidRDefault="0000746B" w:rsidP="00811BBD">
      <w:pPr>
        <w:pStyle w:val="Title"/>
        <w:rPr>
          <w:i w:val="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6"/>
        <w:gridCol w:w="506"/>
        <w:gridCol w:w="1167"/>
        <w:gridCol w:w="1013"/>
        <w:gridCol w:w="1567"/>
        <w:gridCol w:w="1732"/>
        <w:gridCol w:w="795"/>
        <w:gridCol w:w="1442"/>
      </w:tblGrid>
      <w:tr w:rsidR="0000746B" w:rsidRPr="00FD117E">
        <w:tc>
          <w:tcPr>
            <w:tcW w:w="1146" w:type="pct"/>
            <w:shd w:val="clear" w:color="auto" w:fill="A6A6A6"/>
          </w:tcPr>
          <w:p w:rsidR="0000746B" w:rsidRPr="00FD117E" w:rsidRDefault="0000746B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</w:p>
        </w:tc>
        <w:tc>
          <w:tcPr>
            <w:tcW w:w="279" w:type="pct"/>
            <w:shd w:val="clear" w:color="auto" w:fill="A6A6A6"/>
          </w:tcPr>
          <w:p w:rsidR="0000746B" w:rsidRPr="00FD117E" w:rsidRDefault="0000746B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PM</w:t>
            </w:r>
          </w:p>
        </w:tc>
        <w:tc>
          <w:tcPr>
            <w:tcW w:w="644" w:type="pct"/>
            <w:shd w:val="clear" w:color="auto" w:fill="A6A6A6"/>
          </w:tcPr>
          <w:p w:rsidR="0000746B" w:rsidRPr="00FD117E" w:rsidRDefault="0000746B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Analista Funcional</w:t>
            </w:r>
          </w:p>
        </w:tc>
        <w:tc>
          <w:tcPr>
            <w:tcW w:w="559" w:type="pct"/>
            <w:shd w:val="clear" w:color="auto" w:fill="A6A6A6"/>
          </w:tcPr>
          <w:p w:rsidR="0000746B" w:rsidRPr="00FD117E" w:rsidRDefault="0000746B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Analista Técnico</w:t>
            </w:r>
          </w:p>
        </w:tc>
        <w:tc>
          <w:tcPr>
            <w:tcW w:w="178" w:type="pct"/>
            <w:shd w:val="clear" w:color="auto" w:fill="A6A6A6"/>
          </w:tcPr>
          <w:p w:rsidR="0000746B" w:rsidRDefault="0000746B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Desarrollador</w:t>
            </w:r>
          </w:p>
        </w:tc>
        <w:tc>
          <w:tcPr>
            <w:tcW w:w="956" w:type="pct"/>
            <w:shd w:val="clear" w:color="auto" w:fill="A6A6A6"/>
          </w:tcPr>
          <w:p w:rsidR="0000746B" w:rsidRDefault="0000746B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 xml:space="preserve">Esp. en </w:t>
            </w:r>
          </w:p>
          <w:p w:rsidR="0000746B" w:rsidRPr="00FD117E" w:rsidRDefault="0000746B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Infraestructura</w:t>
            </w:r>
          </w:p>
        </w:tc>
        <w:tc>
          <w:tcPr>
            <w:tcW w:w="439" w:type="pct"/>
            <w:shd w:val="clear" w:color="auto" w:fill="A6A6A6"/>
          </w:tcPr>
          <w:p w:rsidR="0000746B" w:rsidRPr="00FD117E" w:rsidRDefault="0000746B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Esp. en Base de Datos</w:t>
            </w:r>
          </w:p>
        </w:tc>
        <w:tc>
          <w:tcPr>
            <w:tcW w:w="796" w:type="pct"/>
            <w:shd w:val="clear" w:color="auto" w:fill="A6A6A6"/>
          </w:tcPr>
          <w:p w:rsidR="0000746B" w:rsidRPr="00FD117E" w:rsidRDefault="0000746B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Esp. en Seguridad de Aplicaciones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Propuestas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Acta de Proyecto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532F50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Alcance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Tiempos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Matriz de Responsabilidades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532F50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Matriz de Comunicaciones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Plan de gestión de Software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Informe de relevamiento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Informe de Especificación de Requerimientos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Casos de Uso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Secuencia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Colaboración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Actividad/Estados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DER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8450E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integración de capas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532F50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Clases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Prototipo de Interfaz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Componentes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Arquitectura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Demo 1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532F50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Demo 2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Demo 3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Pruebas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Manual de usuario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Avance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Control de Tiempos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Control de Riesgos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cierre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Lecciones Aprendidas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itle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</w:tbl>
    <w:p w:rsidR="0000746B" w:rsidRDefault="0000746B" w:rsidP="00A8450E">
      <w:pPr>
        <w:pStyle w:val="Title"/>
        <w:jc w:val="left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 </w:t>
      </w:r>
    </w:p>
    <w:p w:rsidR="0000746B" w:rsidRPr="00A4243A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sectPr w:rsidR="0000746B" w:rsidRPr="00A4243A" w:rsidSect="00F96EB2">
      <w:headerReference w:type="default" r:id="rId12"/>
      <w:footerReference w:type="default" r:id="rId13"/>
      <w:type w:val="continuous"/>
      <w:pgSz w:w="12240" w:h="15840"/>
      <w:pgMar w:top="1702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46B" w:rsidRDefault="0000746B">
      <w:r>
        <w:separator/>
      </w:r>
    </w:p>
  </w:endnote>
  <w:endnote w:type="continuationSeparator" w:id="0">
    <w:p w:rsidR="0000746B" w:rsidRDefault="00007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6B" w:rsidRDefault="0000746B">
    <w:pPr>
      <w:pStyle w:val="Footer"/>
      <w:jc w:val="center"/>
    </w:pPr>
    <w:r>
      <w:rPr>
        <w:snapToGrid w:val="0"/>
      </w:rPr>
      <w:t xml:space="preserve">Página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de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11</w:t>
    </w:r>
    <w:r>
      <w:rPr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46B" w:rsidRDefault="0000746B">
      <w:r>
        <w:separator/>
      </w:r>
    </w:p>
  </w:footnote>
  <w:footnote w:type="continuationSeparator" w:id="0">
    <w:p w:rsidR="0000746B" w:rsidRDefault="000074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5" w:type="dxa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66"/>
      <w:gridCol w:w="3228"/>
      <w:gridCol w:w="3228"/>
      <w:gridCol w:w="1783"/>
    </w:tblGrid>
    <w:tr w:rsidR="0000746B">
      <w:trPr>
        <w:cantSplit/>
        <w:trHeight w:val="332"/>
      </w:trPr>
      <w:tc>
        <w:tcPr>
          <w:tcW w:w="1966" w:type="dxa"/>
          <w:vMerge w:val="restart"/>
          <w:vAlign w:val="center"/>
        </w:tcPr>
        <w:p w:rsidR="0000746B" w:rsidRDefault="0000746B" w:rsidP="007A197E">
          <w:pPr>
            <w:jc w:val="center"/>
            <w:rPr>
              <w:rFonts w:ascii="Univers (W1)" w:hAnsi="Univers (W1)"/>
            </w:rPr>
          </w:pPr>
          <w:r>
            <w:rPr>
              <w:noProof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251660288;visibility:visible;mso-wrap-edited:f">
                <v:imagedata r:id="rId1" o:title="" cropright="11546f"/>
              </v:shape>
              <o:OLEObject Type="Embed" ProgID="Word.Picture.8" ShapeID="_x0000_s2049" DrawAspect="Content" ObjectID="_1365431976" r:id="rId2"/>
            </w:pict>
          </w:r>
        </w:p>
      </w:tc>
      <w:tc>
        <w:tcPr>
          <w:tcW w:w="6455" w:type="dxa"/>
          <w:gridSpan w:val="2"/>
          <w:vAlign w:val="center"/>
        </w:tcPr>
        <w:p w:rsidR="0000746B" w:rsidRDefault="0000746B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SAPIENTER</w:t>
          </w:r>
        </w:p>
      </w:tc>
      <w:tc>
        <w:tcPr>
          <w:tcW w:w="1783" w:type="dxa"/>
          <w:vMerge w:val="restart"/>
          <w:vAlign w:val="center"/>
        </w:tcPr>
        <w:p w:rsidR="0000746B" w:rsidRDefault="0000746B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2841F8">
            <w:rPr>
              <w:rFonts w:ascii="Univers (W1)" w:hAnsi="Univers (W1)"/>
              <w:b/>
            </w:rPr>
            <w:t xml:space="preserve">&lt;LOGO </w:t>
          </w:r>
          <w:r>
            <w:rPr>
              <w:rFonts w:ascii="Univers (W1)" w:hAnsi="Univers (W1)"/>
              <w:b/>
            </w:rPr>
            <w:t>EMPRESA SOLICITANTE</w:t>
          </w:r>
          <w:r w:rsidRPr="002841F8">
            <w:rPr>
              <w:rFonts w:ascii="Univers (W1)" w:hAnsi="Univers (W1)"/>
              <w:b/>
            </w:rPr>
            <w:t>&gt;</w:t>
          </w:r>
        </w:p>
      </w:tc>
    </w:tr>
    <w:tr w:rsidR="0000746B">
      <w:trPr>
        <w:cantSplit/>
        <w:trHeight w:val="332"/>
      </w:trPr>
      <w:tc>
        <w:tcPr>
          <w:tcW w:w="1966" w:type="dxa"/>
          <w:vMerge/>
        </w:tcPr>
        <w:p w:rsidR="0000746B" w:rsidRDefault="0000746B">
          <w:pPr>
            <w:rPr>
              <w:rFonts w:ascii="Univers (W1)" w:hAnsi="Univers (W1)"/>
              <w:lang w:val="es-AR"/>
            </w:rPr>
          </w:pPr>
        </w:p>
      </w:tc>
      <w:tc>
        <w:tcPr>
          <w:tcW w:w="6455" w:type="dxa"/>
          <w:gridSpan w:val="2"/>
          <w:vAlign w:val="center"/>
        </w:tcPr>
        <w:p w:rsidR="0000746B" w:rsidRDefault="0000746B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MATRIZ DE ROLES Y ASIGNACION DE RESPONSABILIDADES – Sapienter.org</w:t>
          </w:r>
        </w:p>
      </w:tc>
      <w:tc>
        <w:tcPr>
          <w:tcW w:w="1783" w:type="dxa"/>
          <w:vMerge/>
        </w:tcPr>
        <w:p w:rsidR="0000746B" w:rsidRDefault="0000746B">
          <w:pPr>
            <w:rPr>
              <w:rFonts w:ascii="Univers (W1)" w:hAnsi="Univers (W1)"/>
            </w:rPr>
          </w:pPr>
        </w:p>
      </w:tc>
    </w:tr>
    <w:tr w:rsidR="0000746B">
      <w:trPr>
        <w:cantSplit/>
        <w:trHeight w:val="260"/>
      </w:trPr>
      <w:tc>
        <w:tcPr>
          <w:tcW w:w="1966" w:type="dxa"/>
          <w:vMerge/>
        </w:tcPr>
        <w:p w:rsidR="0000746B" w:rsidRDefault="0000746B">
          <w:pPr>
            <w:rPr>
              <w:rFonts w:ascii="Univers (W1)" w:hAnsi="Univers (W1)"/>
            </w:rPr>
          </w:pPr>
        </w:p>
      </w:tc>
      <w:tc>
        <w:tcPr>
          <w:tcW w:w="3228" w:type="dxa"/>
          <w:vAlign w:val="center"/>
        </w:tcPr>
        <w:p w:rsidR="0000746B" w:rsidRDefault="0000746B" w:rsidP="001B5932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2.0</w:t>
          </w:r>
        </w:p>
      </w:tc>
      <w:tc>
        <w:tcPr>
          <w:tcW w:w="3228" w:type="dxa"/>
          <w:vAlign w:val="center"/>
        </w:tcPr>
        <w:p w:rsidR="0000746B" w:rsidRDefault="0000746B" w:rsidP="001B5932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26/04/2011</w:t>
          </w:r>
        </w:p>
      </w:tc>
      <w:tc>
        <w:tcPr>
          <w:tcW w:w="1783" w:type="dxa"/>
          <w:vMerge/>
        </w:tcPr>
        <w:p w:rsidR="0000746B" w:rsidRDefault="0000746B">
          <w:pPr>
            <w:rPr>
              <w:rFonts w:ascii="Univers (W1)" w:hAnsi="Univers (W1)"/>
            </w:rPr>
          </w:pPr>
        </w:p>
      </w:tc>
    </w:tr>
  </w:tbl>
  <w:p w:rsidR="0000746B" w:rsidRDefault="000074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65032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856C16"/>
    <w:multiLevelType w:val="multilevel"/>
    <w:tmpl w:val="AC3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1D4D3E"/>
    <w:multiLevelType w:val="multilevel"/>
    <w:tmpl w:val="1CCE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49594D"/>
    <w:multiLevelType w:val="hybridMultilevel"/>
    <w:tmpl w:val="5CC21888"/>
    <w:lvl w:ilvl="0" w:tplc="A4B65D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22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A65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A8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2078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6033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6E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C89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560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7916CB"/>
    <w:multiLevelType w:val="hybridMultilevel"/>
    <w:tmpl w:val="31A035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A36ACE"/>
    <w:multiLevelType w:val="hybridMultilevel"/>
    <w:tmpl w:val="3BC09BF0"/>
    <w:lvl w:ilvl="0" w:tplc="09CAFA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27149C"/>
    <w:multiLevelType w:val="multilevel"/>
    <w:tmpl w:val="C6DEE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386661BF"/>
    <w:multiLevelType w:val="multilevel"/>
    <w:tmpl w:val="3CE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343161"/>
    <w:multiLevelType w:val="hybridMultilevel"/>
    <w:tmpl w:val="19F05F16"/>
    <w:lvl w:ilvl="0" w:tplc="09CAFAE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397F6D63"/>
    <w:multiLevelType w:val="hybridMultilevel"/>
    <w:tmpl w:val="6C3A5ECC"/>
    <w:lvl w:ilvl="0" w:tplc="0C0A0001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1">
    <w:nsid w:val="4E234BD1"/>
    <w:multiLevelType w:val="multilevel"/>
    <w:tmpl w:val="FA9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5172B6"/>
    <w:multiLevelType w:val="hybridMultilevel"/>
    <w:tmpl w:val="1DE689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9E4222"/>
    <w:multiLevelType w:val="hybridMultilevel"/>
    <w:tmpl w:val="7DFEF1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A11D46"/>
    <w:multiLevelType w:val="hybridMultilevel"/>
    <w:tmpl w:val="9BDCDC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087175"/>
    <w:multiLevelType w:val="hybridMultilevel"/>
    <w:tmpl w:val="EF820B40"/>
    <w:lvl w:ilvl="0" w:tplc="09CAFAE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29A4261"/>
    <w:multiLevelType w:val="hybridMultilevel"/>
    <w:tmpl w:val="1C9CE1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10"/>
  </w:num>
  <w:num w:numId="16">
    <w:abstractNumId w:val="16"/>
  </w:num>
  <w:num w:numId="17">
    <w:abstractNumId w:val="12"/>
  </w:num>
  <w:num w:numId="18">
    <w:abstractNumId w:val="11"/>
  </w:num>
  <w:num w:numId="19">
    <w:abstractNumId w:val="2"/>
  </w:num>
  <w:num w:numId="20">
    <w:abstractNumId w:val="14"/>
  </w:num>
  <w:num w:numId="21">
    <w:abstractNumId w:val="13"/>
  </w:num>
  <w:num w:numId="22">
    <w:abstractNumId w:val="4"/>
  </w:num>
  <w:num w:numId="23">
    <w:abstractNumId w:val="7"/>
  </w:num>
  <w:num w:numId="24">
    <w:abstractNumId w:val="6"/>
  </w:num>
  <w:num w:numId="25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197E"/>
    <w:rsid w:val="0000746B"/>
    <w:rsid w:val="000269C2"/>
    <w:rsid w:val="000B7EA0"/>
    <w:rsid w:val="000D5686"/>
    <w:rsid w:val="00115A5C"/>
    <w:rsid w:val="00131B7C"/>
    <w:rsid w:val="0013618A"/>
    <w:rsid w:val="00184878"/>
    <w:rsid w:val="001B5932"/>
    <w:rsid w:val="001D7738"/>
    <w:rsid w:val="001F71C6"/>
    <w:rsid w:val="00223270"/>
    <w:rsid w:val="00262AB9"/>
    <w:rsid w:val="00271FC5"/>
    <w:rsid w:val="002841F8"/>
    <w:rsid w:val="002C5EB5"/>
    <w:rsid w:val="002E4E57"/>
    <w:rsid w:val="002F5F75"/>
    <w:rsid w:val="00305394"/>
    <w:rsid w:val="00341CDE"/>
    <w:rsid w:val="00344C1D"/>
    <w:rsid w:val="00365580"/>
    <w:rsid w:val="00385D15"/>
    <w:rsid w:val="003978CF"/>
    <w:rsid w:val="003E49F1"/>
    <w:rsid w:val="003F691E"/>
    <w:rsid w:val="00437503"/>
    <w:rsid w:val="00445C78"/>
    <w:rsid w:val="0049594C"/>
    <w:rsid w:val="004A28C1"/>
    <w:rsid w:val="00532F50"/>
    <w:rsid w:val="005421ED"/>
    <w:rsid w:val="005861AC"/>
    <w:rsid w:val="005B3EED"/>
    <w:rsid w:val="005C1CB7"/>
    <w:rsid w:val="00630EF2"/>
    <w:rsid w:val="00647D04"/>
    <w:rsid w:val="00647E13"/>
    <w:rsid w:val="0067640E"/>
    <w:rsid w:val="006923EB"/>
    <w:rsid w:val="006A3280"/>
    <w:rsid w:val="00705467"/>
    <w:rsid w:val="00722677"/>
    <w:rsid w:val="00785BF3"/>
    <w:rsid w:val="007A197E"/>
    <w:rsid w:val="007A61B5"/>
    <w:rsid w:val="007F6985"/>
    <w:rsid w:val="00811726"/>
    <w:rsid w:val="00811BBD"/>
    <w:rsid w:val="008E13A4"/>
    <w:rsid w:val="00905B6F"/>
    <w:rsid w:val="009210E8"/>
    <w:rsid w:val="00921B54"/>
    <w:rsid w:val="009522C3"/>
    <w:rsid w:val="0095380F"/>
    <w:rsid w:val="00953981"/>
    <w:rsid w:val="009629EE"/>
    <w:rsid w:val="00A01936"/>
    <w:rsid w:val="00A4243A"/>
    <w:rsid w:val="00A8450E"/>
    <w:rsid w:val="00A93A41"/>
    <w:rsid w:val="00AB7745"/>
    <w:rsid w:val="00AD5175"/>
    <w:rsid w:val="00AF07BE"/>
    <w:rsid w:val="00B370EA"/>
    <w:rsid w:val="00BC7BA8"/>
    <w:rsid w:val="00BD09C2"/>
    <w:rsid w:val="00BE7F67"/>
    <w:rsid w:val="00BF5CBB"/>
    <w:rsid w:val="00C14201"/>
    <w:rsid w:val="00C27087"/>
    <w:rsid w:val="00C325CB"/>
    <w:rsid w:val="00C40474"/>
    <w:rsid w:val="00D6310E"/>
    <w:rsid w:val="00D93E53"/>
    <w:rsid w:val="00E41C03"/>
    <w:rsid w:val="00E4570C"/>
    <w:rsid w:val="00E567AC"/>
    <w:rsid w:val="00E73EAE"/>
    <w:rsid w:val="00E9771F"/>
    <w:rsid w:val="00EB3415"/>
    <w:rsid w:val="00EF2233"/>
    <w:rsid w:val="00EF53E6"/>
    <w:rsid w:val="00F02FDE"/>
    <w:rsid w:val="00F0474A"/>
    <w:rsid w:val="00F06247"/>
    <w:rsid w:val="00F215B4"/>
    <w:rsid w:val="00F96EB2"/>
    <w:rsid w:val="00FB0360"/>
    <w:rsid w:val="00FB199E"/>
    <w:rsid w:val="00FD1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D7738"/>
    <w:rPr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6EB2"/>
    <w:pPr>
      <w:keepNext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96EB2"/>
    <w:pPr>
      <w:keepNext/>
      <w:ind w:left="426"/>
      <w:jc w:val="both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96E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96EB2"/>
    <w:pPr>
      <w:keepNext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F96EB2"/>
    <w:pPr>
      <w:keepNext/>
      <w:jc w:val="both"/>
      <w:outlineLvl w:val="4"/>
    </w:pPr>
    <w:rPr>
      <w:rFonts w:ascii="Arial" w:hAnsi="Arial" w:cs="Arial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96EB2"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F96EB2"/>
    <w:pPr>
      <w:keepNext/>
      <w:jc w:val="both"/>
      <w:outlineLvl w:val="6"/>
    </w:pPr>
    <w:rPr>
      <w:rFonts w:ascii="Arial" w:hAnsi="Arial" w:cs="Arial"/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96EB2"/>
    <w:pPr>
      <w:keepNext/>
      <w:ind w:left="360"/>
      <w:jc w:val="both"/>
      <w:outlineLvl w:val="7"/>
    </w:pPr>
    <w:rPr>
      <w:rFonts w:ascii="Arial" w:hAnsi="Arial" w:cs="Arial"/>
      <w:b/>
      <w:bCs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4243A"/>
    <w:pPr>
      <w:widowControl w:val="0"/>
      <w:spacing w:before="240" w:after="60" w:line="240" w:lineRule="atLeast"/>
      <w:ind w:left="2880"/>
      <w:outlineLvl w:val="8"/>
    </w:pPr>
    <w:rPr>
      <w:b/>
      <w:i/>
      <w:sz w:val="18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1C03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41C03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96EB2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41C03"/>
    <w:rPr>
      <w:rFonts w:ascii="Calibri" w:hAnsi="Calibri" w:cs="Times New Roman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41C03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41C03"/>
    <w:rPr>
      <w:rFonts w:ascii="Calibri" w:hAnsi="Calibri" w:cs="Times New Roman"/>
      <w:b/>
      <w:bCs/>
      <w:lang w:val="es-ES" w:eastAsia="es-E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41C03"/>
    <w:rPr>
      <w:rFonts w:ascii="Calibri" w:hAnsi="Calibri" w:cs="Times New Roman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41C03"/>
    <w:rPr>
      <w:rFonts w:ascii="Calibri" w:hAnsi="Calibri" w:cs="Times New Roman"/>
      <w:i/>
      <w:iCs/>
      <w:sz w:val="24"/>
      <w:szCs w:val="24"/>
      <w:lang w:val="es-ES" w:eastAsia="es-E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41C03"/>
    <w:rPr>
      <w:rFonts w:ascii="Cambria" w:hAnsi="Cambria" w:cs="Times New Roman"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F96EB2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ListBullet2">
    <w:name w:val="List Bullet 2"/>
    <w:basedOn w:val="Normal"/>
    <w:autoRedefine/>
    <w:uiPriority w:val="99"/>
    <w:rsid w:val="00F96EB2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99"/>
    <w:semiHidden/>
    <w:rsid w:val="00F96EB2"/>
    <w:rPr>
      <w:lang w:val="es-MX"/>
    </w:rPr>
  </w:style>
  <w:style w:type="paragraph" w:styleId="TOC2">
    <w:name w:val="toc 2"/>
    <w:basedOn w:val="Normal"/>
    <w:next w:val="Normal"/>
    <w:autoRedefine/>
    <w:uiPriority w:val="99"/>
    <w:semiHidden/>
    <w:rsid w:val="00F96EB2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F96EB2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F96EB2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F96EB2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F96EB2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F96EB2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F96EB2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F96EB2"/>
    <w:pPr>
      <w:ind w:left="1600"/>
    </w:pPr>
  </w:style>
  <w:style w:type="paragraph" w:styleId="Title">
    <w:name w:val="Title"/>
    <w:basedOn w:val="Normal"/>
    <w:link w:val="TitleChar"/>
    <w:uiPriority w:val="99"/>
    <w:qFormat/>
    <w:rsid w:val="00F96EB2"/>
    <w:pPr>
      <w:jc w:val="center"/>
    </w:pPr>
    <w:rPr>
      <w:rFonts w:ascii="Arial" w:hAnsi="Arial" w:cs="Arial"/>
      <w:b/>
      <w:bCs/>
      <w:i/>
      <w:iCs/>
      <w:sz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E41C03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Header">
    <w:name w:val="header"/>
    <w:basedOn w:val="Normal"/>
    <w:link w:val="HeaderChar"/>
    <w:uiPriority w:val="99"/>
    <w:rsid w:val="00F96EB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F96EB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character" w:styleId="PageNumber">
    <w:name w:val="page number"/>
    <w:basedOn w:val="DefaultParagraphFont"/>
    <w:uiPriority w:val="99"/>
    <w:rsid w:val="00F96EB2"/>
    <w:rPr>
      <w:rFonts w:cs="Times New Roman"/>
    </w:rPr>
  </w:style>
  <w:style w:type="paragraph" w:styleId="Salutation">
    <w:name w:val="Salutation"/>
    <w:basedOn w:val="Normal"/>
    <w:next w:val="Normal"/>
    <w:link w:val="SalutationChar"/>
    <w:uiPriority w:val="99"/>
    <w:rsid w:val="00F96EB2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rsid w:val="00F96EB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F96EB2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F96EB2"/>
    <w:pPr>
      <w:pBdr>
        <w:top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uiPriority w:val="99"/>
    <w:rsid w:val="00F96EB2"/>
    <w:pPr>
      <w:pBdr>
        <w:top w:val="single" w:sz="12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uiPriority w:val="99"/>
    <w:rsid w:val="00F96EB2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0">
    <w:name w:val="xl30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2">
    <w:name w:val="xl32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5">
    <w:name w:val="xl35"/>
    <w:basedOn w:val="Normal"/>
    <w:uiPriority w:val="99"/>
    <w:rsid w:val="00F96EB2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6">
    <w:name w:val="xl36"/>
    <w:basedOn w:val="Normal"/>
    <w:uiPriority w:val="99"/>
    <w:rsid w:val="00F96EB2"/>
    <w:pPr>
      <w:pBdr>
        <w:top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7">
    <w:name w:val="xl37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8">
    <w:name w:val="xl38"/>
    <w:basedOn w:val="Normal"/>
    <w:uiPriority w:val="99"/>
    <w:rsid w:val="00F96EB2"/>
    <w:pPr>
      <w:pBdr>
        <w:top w:val="single" w:sz="4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9">
    <w:name w:val="xl39"/>
    <w:basedOn w:val="Normal"/>
    <w:uiPriority w:val="99"/>
    <w:rsid w:val="00F96EB2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0">
    <w:name w:val="xl40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1">
    <w:name w:val="xl41"/>
    <w:basedOn w:val="Normal"/>
    <w:uiPriority w:val="99"/>
    <w:rsid w:val="00F96EB2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2">
    <w:name w:val="xl42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3">
    <w:name w:val="xl43"/>
    <w:basedOn w:val="Normal"/>
    <w:uiPriority w:val="99"/>
    <w:rsid w:val="00F96EB2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4">
    <w:name w:val="xl44"/>
    <w:basedOn w:val="Normal"/>
    <w:uiPriority w:val="99"/>
    <w:rsid w:val="00F96EB2"/>
    <w:pPr>
      <w:spacing w:before="100" w:beforeAutospacing="1" w:after="100" w:afterAutospacing="1"/>
    </w:pPr>
    <w:rPr>
      <w:rFonts w:ascii="Arial" w:eastAsia="Arial Unicode MS" w:hAnsi="Arial" w:cs="Arial"/>
      <w:i/>
      <w:iCs/>
      <w:sz w:val="24"/>
      <w:szCs w:val="24"/>
    </w:rPr>
  </w:style>
  <w:style w:type="paragraph" w:customStyle="1" w:styleId="xl45">
    <w:name w:val="xl45"/>
    <w:basedOn w:val="Normal"/>
    <w:uiPriority w:val="99"/>
    <w:rsid w:val="00F96EB2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uiPriority w:val="99"/>
    <w:rsid w:val="00F96EB2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7">
    <w:name w:val="xl47"/>
    <w:basedOn w:val="Normal"/>
    <w:uiPriority w:val="99"/>
    <w:rsid w:val="00F96E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8">
    <w:name w:val="xl48"/>
    <w:basedOn w:val="Normal"/>
    <w:uiPriority w:val="99"/>
    <w:rsid w:val="00F96EB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9">
    <w:name w:val="xl49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0">
    <w:name w:val="xl50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uiPriority w:val="99"/>
    <w:rsid w:val="00F96E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2">
    <w:name w:val="xl52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3">
    <w:name w:val="xl53"/>
    <w:basedOn w:val="Normal"/>
    <w:uiPriority w:val="99"/>
    <w:rsid w:val="00F96EB2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4">
    <w:name w:val="xl54"/>
    <w:basedOn w:val="Normal"/>
    <w:uiPriority w:val="99"/>
    <w:rsid w:val="00F96E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5">
    <w:name w:val="xl55"/>
    <w:basedOn w:val="Normal"/>
    <w:uiPriority w:val="99"/>
    <w:rsid w:val="00F96EB2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6">
    <w:name w:val="xl56"/>
    <w:basedOn w:val="Normal"/>
    <w:uiPriority w:val="99"/>
    <w:rsid w:val="00F96EB2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uiPriority w:val="99"/>
    <w:rsid w:val="00F96E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8">
    <w:name w:val="xl58"/>
    <w:basedOn w:val="Normal"/>
    <w:uiPriority w:val="99"/>
    <w:rsid w:val="00F96E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9">
    <w:name w:val="xl59"/>
    <w:basedOn w:val="Normal"/>
    <w:uiPriority w:val="99"/>
    <w:rsid w:val="00F96EB2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0">
    <w:name w:val="xl60"/>
    <w:basedOn w:val="Normal"/>
    <w:uiPriority w:val="99"/>
    <w:rsid w:val="00F96E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1">
    <w:name w:val="xl61"/>
    <w:basedOn w:val="Normal"/>
    <w:uiPriority w:val="99"/>
    <w:rsid w:val="00F96EB2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F96EB2"/>
    <w:pPr>
      <w:ind w:left="1440"/>
      <w:jc w:val="both"/>
    </w:pPr>
    <w:rPr>
      <w:rFonts w:ascii="Arial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F96EB2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F96EB2"/>
    <w:pPr>
      <w:jc w:val="both"/>
    </w:pPr>
    <w:rPr>
      <w:rFonts w:ascii="Arial" w:hAnsi="Arial" w:cs="Arial"/>
      <w:color w:val="000000"/>
      <w:sz w:val="24"/>
      <w:szCs w:val="28"/>
      <w:lang w:val="es-AR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BodyText3">
    <w:name w:val="Body Text 3"/>
    <w:basedOn w:val="Normal"/>
    <w:link w:val="BodyText3Char"/>
    <w:uiPriority w:val="99"/>
    <w:rsid w:val="00F96EB2"/>
    <w:pPr>
      <w:jc w:val="both"/>
    </w:pPr>
    <w:rPr>
      <w:rFonts w:ascii="Arial" w:hAnsi="Arial" w:cs="Arial"/>
      <w:color w:val="000000"/>
      <w:szCs w:val="28"/>
      <w:lang w:val="es-AR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41C03"/>
    <w:rPr>
      <w:rFonts w:cs="Times New Roman"/>
      <w:sz w:val="16"/>
      <w:szCs w:val="16"/>
      <w:lang w:val="es-ES" w:eastAsia="es-ES"/>
    </w:rPr>
  </w:style>
  <w:style w:type="paragraph" w:customStyle="1" w:styleId="Tabletext">
    <w:name w:val="Tabletext"/>
    <w:basedOn w:val="Normal"/>
    <w:uiPriority w:val="99"/>
    <w:rsid w:val="00A4243A"/>
    <w:pPr>
      <w:keepLines/>
      <w:widowControl w:val="0"/>
      <w:spacing w:after="120" w:line="240" w:lineRule="atLeast"/>
    </w:pPr>
    <w:rPr>
      <w:lang w:eastAsia="en-US"/>
    </w:rPr>
  </w:style>
  <w:style w:type="table" w:styleId="TableGrid">
    <w:name w:val="Table Grid"/>
    <w:basedOn w:val="TableNormal"/>
    <w:uiPriority w:val="99"/>
    <w:rsid w:val="003F691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99"/>
    <w:semiHidden/>
    <w:rsid w:val="00D93E53"/>
    <w:rPr>
      <w:sz w:val="20"/>
      <w:szCs w:val="20"/>
      <w:lang w:val="es-AR" w:eastAsia="es-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uiPriority w:val="99"/>
    <w:rsid w:val="00921B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2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03">
          <w:marLeft w:val="0"/>
          <w:marRight w:val="0"/>
          <w:marTop w:val="0"/>
          <w:marBottom w:val="0"/>
          <w:divBdr>
            <w:top w:val="single" w:sz="36" w:space="0" w:color="C1C1A2"/>
            <w:left w:val="single" w:sz="36" w:space="0" w:color="C1C1A2"/>
            <w:bottom w:val="single" w:sz="36" w:space="0" w:color="C1C1A2"/>
            <w:right w:val="single" w:sz="36" w:space="0" w:color="C1C1A2"/>
          </w:divBdr>
          <w:divsChild>
            <w:div w:id="1530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2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zana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bonsoir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colassouto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atung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mi.perrone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11</Pages>
  <Words>1917</Words>
  <Characters>10933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GIRE</dc:creator>
  <cp:keywords/>
  <dc:description/>
  <cp:lastModifiedBy>Gabriel Bonsoir</cp:lastModifiedBy>
  <cp:revision>10</cp:revision>
  <cp:lastPrinted>2006-12-26T19:44:00Z</cp:lastPrinted>
  <dcterms:created xsi:type="dcterms:W3CDTF">2011-04-24T13:14:00Z</dcterms:created>
  <dcterms:modified xsi:type="dcterms:W3CDTF">2011-04-27T20:53:00Z</dcterms:modified>
</cp:coreProperties>
</file>